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1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757E8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757E8" w:rsidP="003A7579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734F77" w:rsidRPr="004069BA" w:rsidRDefault="00734F7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>Requisitos definidos.</w:t>
      </w:r>
    </w:p>
    <w:p w:rsidR="000561FC" w:rsidRDefault="007C6BFB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4069BA">
        <w:rPr>
          <w:lang w:val="pt-BR"/>
        </w:rPr>
        <w:t xml:space="preserve">Casos </w:t>
      </w:r>
      <w:r w:rsidR="00F96378">
        <w:rPr>
          <w:lang w:val="pt-BR"/>
        </w:rPr>
        <w:t>de uso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F9637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Casos de teste </w:t>
      </w:r>
      <w:r w:rsidR="00DF13C7">
        <w:rPr>
          <w:lang w:val="pt-BR"/>
        </w:rPr>
        <w:t>identificados</w:t>
      </w:r>
      <w:r>
        <w:rPr>
          <w:lang w:val="pt-BR"/>
        </w:rPr>
        <w:t>.</w:t>
      </w:r>
    </w:p>
    <w:p w:rsidR="00DF13C7" w:rsidRPr="004069BA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Riscos identificados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42D5A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7" w:tooltip="Initiate Project" w:history="1">
              <w:r w:rsidR="004069BA" w:rsidRP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Iniciação</w:t>
              </w:r>
            </w:hyperlink>
            <w:r w:rsidR="004069BA" w:rsidRP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7C6BFB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5E72F5" w:rsidRDefault="00D11D45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  <w:r w:rsidR="005E72F5"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069B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lang w:val="pt-BR"/>
              </w:rPr>
              <w:t>Plano e gerencia do projeto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9D6937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A15332" w:rsidRPr="004069BA" w:rsidRDefault="00442D5A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8" w:tooltip="Identify and Refine Requirements" w:history="1">
              <w:r w:rsidR="004069BA">
                <w:rPr>
                  <w:rFonts w:ascii="Arial" w:hAnsi="Arial" w:cs="Arial"/>
                  <w:sz w:val="18"/>
                  <w:szCs w:val="18"/>
                  <w:shd w:val="clear" w:color="auto" w:fill="FFFFFF"/>
                  <w:lang w:val="pt-BR"/>
                </w:rPr>
                <w:t>Identificar</w:t>
              </w:r>
            </w:hyperlink>
            <w:r w:rsidR="004069BA">
              <w:rPr>
                <w:rFonts w:ascii="Arial" w:hAnsi="Arial" w:cs="Arial"/>
                <w:sz w:val="18"/>
                <w:szCs w:val="18"/>
                <w:shd w:val="clear" w:color="auto" w:fill="FFFFFF"/>
                <w:lang w:val="pt-BR"/>
              </w:rPr>
              <w:t xml:space="preserve">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15332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15332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Diego, 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15332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A15332" w:rsidRPr="004069BA" w:rsidRDefault="005E72F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="00D11D45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7C6BFB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7C6BFB" w:rsidRPr="004069BA" w:rsidRDefault="00442D5A" w:rsidP="004069B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hyperlink r:id="rId9" w:tooltip="Agree on Technical Approach" w:history="1">
              <w:r w:rsidR="004069BA">
                <w:rPr>
                  <w:rFonts w:ascii="Arial" w:hAnsi="Arial" w:cs="Arial"/>
                  <w:sz w:val="18"/>
                  <w:szCs w:val="18"/>
                  <w:lang w:val="pt-BR"/>
                </w:rPr>
                <w:t>Consentimento</w:t>
              </w:r>
            </w:hyperlink>
            <w:r w:rsidR="004069BA">
              <w:rPr>
                <w:rFonts w:ascii="Arial" w:hAnsi="Arial" w:cs="Arial"/>
                <w:sz w:val="18"/>
                <w:szCs w:val="18"/>
                <w:lang w:val="pt-BR"/>
              </w:rPr>
              <w:t xml:space="preserve"> técnico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WorkItem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7C6BFB" w:rsidRPr="004069BA" w:rsidRDefault="00AE3131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C6BFB" w:rsidRPr="004069BA" w:rsidRDefault="008A39C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7C6BFB" w:rsidRPr="004069BA" w:rsidRDefault="00D11D45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CA2651" w:rsidRDefault="00CA2651" w:rsidP="00CA2651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>Não se aplica ao projeto.</w:t>
      </w:r>
    </w:p>
    <w:p w:rsidR="00CA2651" w:rsidRPr="00CA2651" w:rsidRDefault="00CA2651" w:rsidP="00CA2651">
      <w:pPr>
        <w:pStyle w:val="Corpodetexto"/>
        <w:rPr>
          <w:lang w:val="pt-BR"/>
        </w:rPr>
      </w:pP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0561FC" w:rsidRPr="004069BA" w:rsidRDefault="007C6BFB" w:rsidP="005F5C34">
      <w:pPr>
        <w:pStyle w:val="Ttulo2"/>
        <w:rPr>
          <w:lang w:val="pt-BR"/>
        </w:rPr>
      </w:pPr>
      <w:r w:rsidRPr="004069BA">
        <w:rPr>
          <w:lang w:val="pt-BR"/>
        </w:rPr>
        <w:t>Requisitos iniciais definidos</w:t>
      </w:r>
      <w:r w:rsidR="000561FC" w:rsidRPr="004069BA">
        <w:rPr>
          <w:lang w:val="pt-BR"/>
        </w:rPr>
        <w:t>.</w:t>
      </w:r>
    </w:p>
    <w:p w:rsidR="00FA118F" w:rsidRPr="004069BA" w:rsidRDefault="007C6BFB" w:rsidP="007C6BFB">
      <w:pPr>
        <w:pStyle w:val="Ttulo2"/>
        <w:rPr>
          <w:lang w:val="pt-BR"/>
        </w:rPr>
      </w:pPr>
      <w:r w:rsidRPr="004069BA">
        <w:rPr>
          <w:lang w:val="pt-BR"/>
        </w:rPr>
        <w:t xml:space="preserve">60% dos casos de uso </w:t>
      </w:r>
      <w:r w:rsidR="00DF13C7">
        <w:rPr>
          <w:lang w:val="pt-BR"/>
        </w:rPr>
        <w:t>identificados</w:t>
      </w:r>
      <w:r w:rsidR="000561FC" w:rsidRPr="004069BA">
        <w:rPr>
          <w:lang w:val="pt-BR"/>
        </w:rPr>
        <w:t>.</w:t>
      </w:r>
    </w:p>
    <w:p w:rsidR="00DF13C7" w:rsidRPr="00DF13C7" w:rsidRDefault="007C6BFB" w:rsidP="00DF13C7">
      <w:pPr>
        <w:pStyle w:val="Ttulo2"/>
        <w:rPr>
          <w:lang w:val="pt-BR"/>
        </w:rPr>
      </w:pPr>
      <w:r w:rsidRPr="00F96378">
        <w:rPr>
          <w:lang w:val="pt-BR"/>
        </w:rPr>
        <w:t xml:space="preserve">60% dos casos de teste </w:t>
      </w:r>
      <w:r w:rsidR="00DF13C7">
        <w:rPr>
          <w:lang w:val="pt-BR"/>
        </w:rPr>
        <w:t>identificados</w:t>
      </w:r>
    </w:p>
    <w:p w:rsidR="00F96378" w:rsidRDefault="00F9637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 w:rsidRPr="00F96378">
        <w:rPr>
          <w:rFonts w:ascii="Arial" w:hAnsi="Arial" w:cs="Arial"/>
          <w:b/>
          <w:lang w:val="pt-BR"/>
        </w:rPr>
        <w:t xml:space="preserve">Consentimento técnico </w:t>
      </w:r>
      <w:r>
        <w:rPr>
          <w:rFonts w:ascii="Arial" w:hAnsi="Arial" w:cs="Arial"/>
          <w:b/>
          <w:lang w:val="pt-BR"/>
        </w:rPr>
        <w:t>assinado</w:t>
      </w:r>
      <w:r w:rsidRPr="00F96378">
        <w:rPr>
          <w:rFonts w:ascii="Arial" w:hAnsi="Arial" w:cs="Arial"/>
          <w:b/>
          <w:lang w:val="pt-BR"/>
        </w:rPr>
        <w:t>.</w:t>
      </w:r>
    </w:p>
    <w:p w:rsidR="00DF13C7" w:rsidRDefault="00DF13C7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Possíveis riscos identificados.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lastRenderedPageBreak/>
        <w:t>6.  Assessment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Matheus, Matthias, Thomas, Diego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Dentro do planejado.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Avaliaçãofrenteaosobjetivos</w:t>
      </w:r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</w:rPr>
        <w:t>Completo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CA2651" w:rsidP="00CA2651">
      <w:pPr>
        <w:pStyle w:val="InfoBluelistitem"/>
        <w:rPr>
          <w:color w:val="auto"/>
          <w:lang w:val="pt-BR"/>
        </w:rPr>
      </w:pPr>
      <w:r w:rsidRPr="00CA2651">
        <w:rPr>
          <w:color w:val="auto"/>
          <w:lang w:val="pt-BR"/>
        </w:rPr>
        <w:t xml:space="preserve">A lista de </w:t>
      </w:r>
      <w:r w:rsidR="008442DF">
        <w:rPr>
          <w:color w:val="auto"/>
          <w:lang w:val="pt-BR"/>
        </w:rPr>
        <w:t>WorkItens</w:t>
      </w:r>
      <w:r w:rsidRPr="00CA2651">
        <w:rPr>
          <w:color w:val="auto"/>
          <w:lang w:val="pt-BR"/>
        </w:rPr>
        <w:t xml:space="preserve"> não </w:t>
      </w:r>
      <w:r w:rsidR="008442DF">
        <w:rPr>
          <w:color w:val="auto"/>
          <w:lang w:val="pt-BR"/>
        </w:rPr>
        <w:t>foi alterada</w:t>
      </w:r>
      <w:r w:rsidRPr="00CA2651">
        <w:rPr>
          <w:color w:val="auto"/>
          <w:lang w:val="pt-BR"/>
        </w:rPr>
        <w:t xml:space="preserve"> em nenhum momento na iteração, e todos os itens foram </w:t>
      </w:r>
      <w:r w:rsidR="008442DF">
        <w:rPr>
          <w:color w:val="auto"/>
          <w:lang w:val="pt-BR"/>
        </w:rPr>
        <w:t>completos</w:t>
      </w:r>
      <w:r w:rsidRPr="00CA2651">
        <w:rPr>
          <w:color w:val="auto"/>
          <w:lang w:val="pt-BR"/>
        </w:rPr>
        <w:t xml:space="preserve"> conforme o prevista com as devidas métricas do critério de aprovação da iteração.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  <w:lang w:val="pt-BR"/>
        </w:rPr>
        <w:t xml:space="preserve">Os requisitos iniciais foram definidos, os casos de uso foram definidos assim como os casos de teste, cumprindo a métrica de 60%, consentimento técnico aprovado e possíveis riscos identificados. Sendo assim os critérios de aprovação foram aprovados. 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D5A" w:rsidRDefault="00442D5A">
      <w:r>
        <w:separator/>
      </w:r>
    </w:p>
  </w:endnote>
  <w:endnote w:type="continuationSeparator" w:id="0">
    <w:p w:rsidR="00442D5A" w:rsidRDefault="0044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A27ADD">
            <w:fldChar w:fldCharType="begin"/>
          </w:r>
          <w:r>
            <w:instrText xml:space="preserve"> DATE \@ "yyyy" </w:instrText>
          </w:r>
          <w:r w:rsidR="00A27ADD">
            <w:fldChar w:fldCharType="separate"/>
          </w:r>
          <w:r w:rsidR="00F757E8">
            <w:rPr>
              <w:noProof/>
            </w:rPr>
            <w:t>2015</w:t>
          </w:r>
          <w:r w:rsidR="00A27AD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A27AD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27ADD">
            <w:rPr>
              <w:rStyle w:val="Nmerodepgina"/>
            </w:rPr>
            <w:fldChar w:fldCharType="separate"/>
          </w:r>
          <w:r w:rsidR="00F757E8">
            <w:rPr>
              <w:rStyle w:val="Nmerodepgina"/>
              <w:noProof/>
            </w:rPr>
            <w:t>1</w:t>
          </w:r>
          <w:r w:rsidR="00A27ADD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F757E8" w:rsidRPr="00F757E8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D5A" w:rsidRDefault="00442D5A">
      <w:r>
        <w:separator/>
      </w:r>
    </w:p>
  </w:footnote>
  <w:footnote w:type="continuationSeparator" w:id="0">
    <w:p w:rsidR="00442D5A" w:rsidRDefault="00442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442D5A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406472">
          <w:r>
            <w:t>Plano da Iteração 1</w:t>
          </w:r>
        </w:p>
      </w:tc>
      <w:tc>
        <w:tcPr>
          <w:tcW w:w="3179" w:type="dxa"/>
        </w:tcPr>
        <w:p w:rsidR="00D1755E" w:rsidRDefault="00406472" w:rsidP="003A7579">
          <w:r>
            <w:t>Data 28/08/2015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50406"/>
    <w:rsid w:val="00170DD9"/>
    <w:rsid w:val="00176824"/>
    <w:rsid w:val="001E146F"/>
    <w:rsid w:val="00202B67"/>
    <w:rsid w:val="00241C30"/>
    <w:rsid w:val="003A7579"/>
    <w:rsid w:val="003C7438"/>
    <w:rsid w:val="003D20BC"/>
    <w:rsid w:val="00406472"/>
    <w:rsid w:val="004069BA"/>
    <w:rsid w:val="00442D5A"/>
    <w:rsid w:val="004D621B"/>
    <w:rsid w:val="004E307A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442DF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8366F"/>
    <w:rsid w:val="00DB3AE9"/>
    <w:rsid w:val="00DF13C7"/>
    <w:rsid w:val="00F757E8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18E9C89-53B9-4CB1-B82C-864080D7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process.openup.base/capabilitypatterns/identify_and_refine_requirements_E06651D6.html?proc=_SuWj4dOPEdyqlogshP8l4g&amp;path=_SuWj4dOPEdyqlogshP8l4g,_8tQrUVQvEd2i9JHp7xurvw,_kYVSUdOPEdyqlogshP8l4g,_vyeP0dOOEdyqlogshP8l4g&amp;nodeId=832624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initiate_project_9D7C8344.html?proc=_SuWj4dOPEdyqlogshP8l4g&amp;path=_SuWj4dOPEdyqlogshP8l4g,_8tQrUVQvEd2i9JHp7xurvw,_kYVSUdOPEdyqlogshP8l4g,_nfpeAdOOEdyqlogshP8l4g&amp;nodeId=dad96c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process.openup.base/capabilitypatterns/agree_technical_approach_66972D77.html?proc=_SuWj4dOPEdyqlogshP8l4g&amp;path=_SuWj4dOPEdyqlogshP8l4g,_8tQrUVQvEd2i9JHp7xurvw,_kYVSUdOPEdyqlogshP8l4g,_w-Bc8dOOEdyqlogshP8l4g&amp;nodeId=8327f3f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43</TotalTime>
  <Pages>2</Pages>
  <Words>429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11</cp:revision>
  <cp:lastPrinted>2015-08-19T01:38:00Z</cp:lastPrinted>
  <dcterms:created xsi:type="dcterms:W3CDTF">2015-08-21T01:17:00Z</dcterms:created>
  <dcterms:modified xsi:type="dcterms:W3CDTF">2015-09-18T00:54:00Z</dcterms:modified>
</cp:coreProperties>
</file>