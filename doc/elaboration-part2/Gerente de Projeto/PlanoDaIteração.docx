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Pr="004069BA" w:rsidRDefault="003A7579">
      <w:pPr>
        <w:pStyle w:val="Ttulo"/>
        <w:rPr>
          <w:lang w:val="pt-BR"/>
        </w:rPr>
      </w:pPr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406472">
        <w:rPr>
          <w:lang w:val="pt-BR"/>
        </w:rPr>
        <w:t xml:space="preserve"> </w:t>
      </w:r>
      <w:r w:rsidR="00556D36">
        <w:rPr>
          <w:lang w:val="pt-BR"/>
        </w:rPr>
        <w:t>3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  <w:r w:rsidR="00865F08">
        <w:rPr>
          <w:lang w:val="pt-BR"/>
        </w:rPr>
        <w:t>.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28/10</w:t>
            </w:r>
            <w:r w:rsidR="003A7579" w:rsidRPr="004069BA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FF7641" w:rsidP="00734F77">
            <w:pPr>
              <w:rPr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734F77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10/11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FF7641" w:rsidRDefault="00FF7641" w:rsidP="003A7579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Reunião de andamento</w:t>
            </w:r>
            <w:bookmarkStart w:id="1" w:name="_GoBack"/>
            <w:bookmarkEnd w:id="1"/>
          </w:p>
        </w:tc>
        <w:tc>
          <w:tcPr>
            <w:tcW w:w="1872" w:type="dxa"/>
          </w:tcPr>
          <w:p w:rsidR="003C7438" w:rsidRPr="004069BA" w:rsidRDefault="00556D36">
            <w:pPr>
              <w:rPr>
                <w:lang w:val="pt-BR"/>
              </w:rPr>
            </w:pPr>
            <w:r>
              <w:rPr>
                <w:lang w:val="pt-BR"/>
              </w:rPr>
              <w:t>17/11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D5129C" w:rsidP="00FF7641">
            <w:pPr>
              <w:rPr>
                <w:lang w:val="pt-BR"/>
              </w:rPr>
            </w:pPr>
            <w:r>
              <w:rPr>
                <w:lang w:val="pt-BR"/>
              </w:rPr>
              <w:t>01/</w:t>
            </w:r>
            <w:r w:rsidR="00556D36">
              <w:rPr>
                <w:lang w:val="pt-BR"/>
              </w:rPr>
              <w:t>1</w:t>
            </w:r>
            <w:r>
              <w:rPr>
                <w:lang w:val="pt-BR"/>
              </w:rPr>
              <w:t>2</w:t>
            </w:r>
            <w:r w:rsidR="00734F77" w:rsidRPr="004069BA">
              <w:rPr>
                <w:lang w:val="pt-BR"/>
              </w:rPr>
              <w:t>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0561FC" w:rsidRDefault="007A76E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Arquitetura consolidada</w:t>
      </w:r>
    </w:p>
    <w:p w:rsidR="00D5129C" w:rsidRDefault="00D5129C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Todos os casos de usos identificados</w:t>
      </w:r>
    </w:p>
    <w:p w:rsidR="007A76E8" w:rsidRDefault="007A76E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Casos de usos 4,</w:t>
      </w:r>
      <w:r w:rsidR="0091630A">
        <w:rPr>
          <w:lang w:val="pt-BR"/>
        </w:rPr>
        <w:t xml:space="preserve"> 7 e </w:t>
      </w:r>
      <w:r>
        <w:rPr>
          <w:lang w:val="pt-BR"/>
        </w:rPr>
        <w:t>8 prontos e testados.</w:t>
      </w:r>
    </w:p>
    <w:p w:rsidR="00A15332" w:rsidRDefault="00751F8A" w:rsidP="00D5129C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Tarefas</w:t>
      </w:r>
    </w:p>
    <w:p w:rsidR="00D5129C" w:rsidRPr="00D5129C" w:rsidRDefault="00D5129C" w:rsidP="00D5129C">
      <w:pPr>
        <w:ind w:left="720"/>
        <w:rPr>
          <w:lang w:val="pt-BR"/>
        </w:rPr>
      </w:pPr>
      <w:r>
        <w:rPr>
          <w:lang w:val="pt-BR"/>
        </w:rPr>
        <w:t>Para melhor visualização ver no work itens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775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1053"/>
        <w:gridCol w:w="893"/>
        <w:gridCol w:w="1170"/>
        <w:gridCol w:w="990"/>
        <w:gridCol w:w="1080"/>
        <w:gridCol w:w="900"/>
        <w:gridCol w:w="1156"/>
      </w:tblGrid>
      <w:tr w:rsidR="009D6937" w:rsidRPr="004069BA" w:rsidTr="0091630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89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865F08" w:rsidRPr="004069BA" w:rsidTr="0091630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Plano e gerencia da iteração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5E72F5" w:rsidRDefault="00865F08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91630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 a arquitetura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91630A" w:rsidP="0091630A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1,5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D5129C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 xml:space="preserve">Diego e </w:t>
            </w:r>
            <w:r w:rsidR="00865F08">
              <w:rPr>
                <w:rFonts w:ascii="Arial" w:hAnsi="Arial" w:cs="Arial"/>
                <w:lang w:val="pt-BR" w:eastAsia="ja-JP"/>
              </w:rPr>
              <w:t>Matthias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  <w:r w:rsidR="00865F08"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91630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 xml:space="preserve">Desenvolver o incremento a </w:t>
            </w:r>
            <w:r w:rsidR="00EE4B2E" w:rsidRPr="00865F08">
              <w:rPr>
                <w:rFonts w:ascii="Arial" w:hAnsi="Arial" w:cs="Arial"/>
                <w:lang w:val="pt-BR"/>
              </w:rPr>
              <w:t>solução (</w:t>
            </w:r>
            <w:r w:rsidRPr="00865F08">
              <w:rPr>
                <w:rFonts w:ascii="Arial" w:hAnsi="Arial" w:cs="Arial"/>
                <w:lang w:val="pt-BR"/>
              </w:rPr>
              <w:t>UC</w:t>
            </w:r>
            <w:r w:rsidR="007A76E8">
              <w:rPr>
                <w:rFonts w:ascii="Arial" w:hAnsi="Arial" w:cs="Arial"/>
                <w:lang w:val="pt-BR"/>
              </w:rPr>
              <w:t>4</w:t>
            </w:r>
            <w:r w:rsidR="00EE4B2E" w:rsidRPr="00865F08">
              <w:rPr>
                <w:rFonts w:ascii="Arial" w:hAnsi="Arial" w:cs="Arial"/>
                <w:lang w:val="pt-BR"/>
              </w:rPr>
              <w:t>, UC</w:t>
            </w:r>
            <w:r w:rsidR="007A76E8">
              <w:rPr>
                <w:rFonts w:ascii="Arial" w:hAnsi="Arial" w:cs="Arial"/>
                <w:lang w:val="pt-BR"/>
              </w:rPr>
              <w:t>7, UC8</w:t>
            </w:r>
            <w:r w:rsidRPr="00865F08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91630A" w:rsidP="00D5129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 e</w:t>
            </w:r>
            <w:r w:rsidR="00D5129C">
              <w:rPr>
                <w:rFonts w:ascii="Arial" w:hAnsi="Arial" w:cs="Arial"/>
                <w:lang w:val="pt-BR" w:eastAsia="ja-JP"/>
              </w:rPr>
              <w:t xml:space="preserve"> </w:t>
            </w:r>
            <w:r w:rsidR="00865F08">
              <w:rPr>
                <w:rFonts w:ascii="Arial" w:hAnsi="Arial" w:cs="Arial"/>
                <w:lang w:val="pt-BR" w:eastAsia="ja-JP"/>
              </w:rPr>
              <w:t>Mat</w:t>
            </w:r>
            <w:r w:rsidR="00D5129C">
              <w:rPr>
                <w:rFonts w:ascii="Arial" w:hAnsi="Arial" w:cs="Arial"/>
                <w:lang w:val="pt-BR" w:eastAsia="ja-JP"/>
              </w:rPr>
              <w:t>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  <w:tr w:rsidR="00865F08" w:rsidRPr="004069BA" w:rsidTr="0091630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1,5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65F08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Done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Default="0091630A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D5129C" w:rsidRPr="00D5129C" w:rsidRDefault="00CA2651" w:rsidP="00D5129C">
      <w:pPr>
        <w:pStyle w:val="InfoBlue"/>
        <w:rPr>
          <w:vanish w:val="0"/>
          <w:color w:val="auto"/>
          <w:sz w:val="24"/>
          <w:szCs w:val="24"/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Pr="00CA2651">
        <w:rPr>
          <w:vanish w:val="0"/>
          <w:color w:val="auto"/>
          <w:sz w:val="24"/>
          <w:szCs w:val="24"/>
          <w:lang w:val="pt-BR"/>
        </w:rPr>
        <w:t xml:space="preserve">Não se aplica </w:t>
      </w:r>
      <w:r w:rsidR="00865F08">
        <w:rPr>
          <w:vanish w:val="0"/>
          <w:color w:val="auto"/>
          <w:sz w:val="24"/>
          <w:szCs w:val="24"/>
          <w:lang w:val="pt-BR"/>
        </w:rPr>
        <w:t>a iteração</w:t>
      </w:r>
      <w:r w:rsidRPr="00CA2651">
        <w:rPr>
          <w:vanish w:val="0"/>
          <w:color w:val="auto"/>
          <w:sz w:val="24"/>
          <w:szCs w:val="24"/>
          <w:lang w:val="pt-BR"/>
        </w:rPr>
        <w:t>.</w:t>
      </w: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865F08" w:rsidRPr="00EE4B2E" w:rsidRDefault="007A76E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Todos os objetivos alcançados.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t xml:space="preserve">6.  </w:t>
      </w:r>
      <w:r w:rsidR="00865F08">
        <w:t>Resultados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r>
              <w:rPr>
                <w:bCs/>
              </w:rPr>
              <w:t>Alvo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Iteração I</w:t>
            </w:r>
            <w:r w:rsidR="00865F08">
              <w:rPr>
                <w:iCs/>
              </w:rPr>
              <w:t>I</w:t>
            </w:r>
            <w:r w:rsidR="00556D36">
              <w:rPr>
                <w:iCs/>
              </w:rPr>
              <w:t>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D5129C" w:rsidP="00D5129C">
            <w:pPr>
              <w:spacing w:before="40" w:after="40"/>
              <w:rPr>
                <w:iCs/>
              </w:rPr>
            </w:pPr>
            <w:r>
              <w:rPr>
                <w:iCs/>
              </w:rPr>
              <w:t>01</w:t>
            </w:r>
            <w:r w:rsidR="007A76E8">
              <w:rPr>
                <w:iCs/>
              </w:rPr>
              <w:t>/1</w:t>
            </w:r>
            <w:r>
              <w:rPr>
                <w:iCs/>
              </w:rPr>
              <w:t>2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lastRenderedPageBreak/>
              <w:t>Participantes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D5129C" w:rsidP="00865F08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Anderson, </w:t>
            </w:r>
            <w:r w:rsidR="00865F08" w:rsidRPr="00CA2651">
              <w:rPr>
                <w:iCs/>
              </w:rPr>
              <w:t>Diego</w:t>
            </w:r>
            <w:r w:rsidR="00865F08">
              <w:rPr>
                <w:iCs/>
              </w:rPr>
              <w:t xml:space="preserve">, </w:t>
            </w:r>
            <w:r w:rsidR="00CA2651" w:rsidRPr="00CA2651">
              <w:rPr>
                <w:iCs/>
              </w:rPr>
              <w:t>Matheus, Matthias, Thomas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7A76E8" w:rsidRDefault="007A76E8">
            <w:pPr>
              <w:spacing w:before="40" w:after="40"/>
              <w:rPr>
                <w:iCs/>
              </w:rPr>
            </w:pPr>
            <w:r>
              <w:rPr>
                <w:iCs/>
              </w:rPr>
              <w:t>Em dia.</w:t>
            </w:r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r>
        <w:t>Avaliação</w:t>
      </w:r>
      <w:r w:rsidR="00865F08">
        <w:t xml:space="preserve"> </w:t>
      </w:r>
      <w:r>
        <w:t>frente</w:t>
      </w:r>
      <w:r w:rsidR="00865F08">
        <w:t xml:space="preserve"> </w:t>
      </w:r>
      <w:r>
        <w:t>aos</w:t>
      </w:r>
      <w:r w:rsidR="00865F08">
        <w:t xml:space="preserve"> </w:t>
      </w:r>
      <w:r>
        <w:t>objetivos</w:t>
      </w:r>
    </w:p>
    <w:p w:rsidR="00CA2651" w:rsidRPr="0091630A" w:rsidRDefault="0091630A" w:rsidP="00CA2651">
      <w:pPr>
        <w:pStyle w:val="InfoBluelistitem"/>
        <w:rPr>
          <w:color w:val="auto"/>
          <w:u w:val="single"/>
          <w:lang w:val="pt-BR"/>
        </w:rPr>
      </w:pPr>
      <w:r w:rsidRPr="0091630A">
        <w:rPr>
          <w:color w:val="auto"/>
          <w:lang w:val="pt-BR"/>
        </w:rPr>
        <w:t>Tudo feito conforme o previsto.</w:t>
      </w:r>
    </w:p>
    <w:p w:rsidR="00CA2651" w:rsidRPr="00C80088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CA2651" w:rsidRDefault="0091630A" w:rsidP="00CA2651">
      <w:pPr>
        <w:pStyle w:val="InfoBluelistitem"/>
        <w:rPr>
          <w:color w:val="auto"/>
          <w:lang w:val="pt-BR"/>
        </w:rPr>
      </w:pPr>
      <w:r>
        <w:rPr>
          <w:color w:val="auto"/>
          <w:lang w:val="pt-BR"/>
        </w:rPr>
        <w:t>Apesar de alguns contratempos tudo está em dia</w:t>
      </w:r>
      <w:r w:rsidR="00EE4B2E">
        <w:rPr>
          <w:color w:val="auto"/>
          <w:lang w:val="pt-BR"/>
        </w:rPr>
        <w:t>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criterios de </w:t>
      </w:r>
      <w:r>
        <w:rPr>
          <w:lang w:val="pt-BR"/>
        </w:rPr>
        <w:t>aceitação</w:t>
      </w:r>
    </w:p>
    <w:p w:rsidR="00CA2651" w:rsidRPr="00CA2651" w:rsidRDefault="0091630A" w:rsidP="00CA2651">
      <w:pPr>
        <w:pStyle w:val="InfoBluelistitem"/>
        <w:rPr>
          <w:color w:val="auto"/>
        </w:rPr>
      </w:pPr>
      <w:r>
        <w:rPr>
          <w:color w:val="auto"/>
          <w:lang w:val="pt-BR"/>
        </w:rPr>
        <w:t>Completo</w:t>
      </w:r>
      <w:r w:rsidR="00EE4B2E">
        <w:rPr>
          <w:color w:val="auto"/>
          <w:lang w:val="pt-BR"/>
        </w:rPr>
        <w:t>.</w:t>
      </w:r>
    </w:p>
    <w:p w:rsidR="00CA2651" w:rsidRPr="00CA2651" w:rsidRDefault="00CA2651" w:rsidP="00CA2651">
      <w:pPr>
        <w:pStyle w:val="PargrafodaLista"/>
        <w:rPr>
          <w:rFonts w:ascii="Arial" w:hAnsi="Arial" w:cs="Arial"/>
          <w:b/>
        </w:rPr>
      </w:pPr>
    </w:p>
    <w:p w:rsidR="007C6BFB" w:rsidRPr="00CA2651" w:rsidRDefault="007C6BFB" w:rsidP="007C6BFB"/>
    <w:sectPr w:rsidR="007C6BFB" w:rsidRPr="00CA2651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791" w:rsidRDefault="007B3791">
      <w:r>
        <w:separator/>
      </w:r>
    </w:p>
  </w:endnote>
  <w:endnote w:type="continuationSeparator" w:id="1">
    <w:p w:rsidR="007B3791" w:rsidRDefault="007B3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11D45">
              <w:t>&lt;Company Name&gt;</w:t>
            </w:r>
          </w:fldSimple>
          <w:r>
            <w:t xml:space="preserve">, </w:t>
          </w:r>
          <w:r w:rsidR="00701ECC">
            <w:fldChar w:fldCharType="begin"/>
          </w:r>
          <w:r>
            <w:instrText xml:space="preserve"> DATE \@ "yyyy" </w:instrText>
          </w:r>
          <w:r w:rsidR="00701ECC">
            <w:fldChar w:fldCharType="separate"/>
          </w:r>
          <w:r w:rsidR="0091630A">
            <w:rPr>
              <w:noProof/>
            </w:rPr>
            <w:t>2015</w:t>
          </w:r>
          <w:r w:rsidR="00701E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701EC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01ECC">
            <w:rPr>
              <w:rStyle w:val="Nmerodepgina"/>
            </w:rPr>
            <w:fldChar w:fldCharType="separate"/>
          </w:r>
          <w:r w:rsidR="0091630A">
            <w:rPr>
              <w:rStyle w:val="Nmerodepgina"/>
              <w:noProof/>
            </w:rPr>
            <w:t>2</w:t>
          </w:r>
          <w:r w:rsidR="00701ECC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91630A" w:rsidRPr="0091630A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791" w:rsidRDefault="007B3791">
      <w:r>
        <w:separator/>
      </w:r>
    </w:p>
  </w:footnote>
  <w:footnote w:type="continuationSeparator" w:id="1">
    <w:p w:rsidR="007B3791" w:rsidRDefault="007B37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701ECC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hyperlink r:id="rId1" w:tooltip="taciturn-duck" w:history="1">
            <w:r w:rsidR="003A7579" w:rsidRPr="003A7579">
              <w:rPr>
                <w:rFonts w:ascii="Arial" w:hAnsi="Arial" w:cs="Arial"/>
                <w:color w:val="333333"/>
                <w:kern w:val="36"/>
                <w:sz w:val="21"/>
                <w:szCs w:val="21"/>
                <w:lang w:val="pt-BR" w:eastAsia="pt-BR"/>
              </w:rPr>
              <w:t>taciturn-duck</w:t>
            </w:r>
          </w:hyperlink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556D36">
          <w:r>
            <w:t>Plano da Iteração 3</w:t>
          </w:r>
        </w:p>
      </w:tc>
      <w:tc>
        <w:tcPr>
          <w:tcW w:w="3179" w:type="dxa"/>
        </w:tcPr>
        <w:p w:rsidR="00D1755E" w:rsidRDefault="00865F08" w:rsidP="00556D36">
          <w:r>
            <w:t xml:space="preserve">Data </w:t>
          </w:r>
          <w:r w:rsidR="00556D36">
            <w:t>27/10</w:t>
          </w:r>
          <w:r w:rsidR="00406472">
            <w:t>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2828DC"/>
    <w:rsid w:val="002A290A"/>
    <w:rsid w:val="002C3916"/>
    <w:rsid w:val="003A7579"/>
    <w:rsid w:val="003C7438"/>
    <w:rsid w:val="003D20BC"/>
    <w:rsid w:val="00406472"/>
    <w:rsid w:val="004069BA"/>
    <w:rsid w:val="004D621B"/>
    <w:rsid w:val="004E307A"/>
    <w:rsid w:val="004F4750"/>
    <w:rsid w:val="00540B5D"/>
    <w:rsid w:val="00556D36"/>
    <w:rsid w:val="005E72F5"/>
    <w:rsid w:val="005F5C34"/>
    <w:rsid w:val="00612E0C"/>
    <w:rsid w:val="00676232"/>
    <w:rsid w:val="00701ECC"/>
    <w:rsid w:val="00702139"/>
    <w:rsid w:val="007160EB"/>
    <w:rsid w:val="00734F77"/>
    <w:rsid w:val="00751F8A"/>
    <w:rsid w:val="00766B33"/>
    <w:rsid w:val="007A76E8"/>
    <w:rsid w:val="007B3791"/>
    <w:rsid w:val="007C6BFB"/>
    <w:rsid w:val="00865F08"/>
    <w:rsid w:val="008A39C8"/>
    <w:rsid w:val="008A4D87"/>
    <w:rsid w:val="0091630A"/>
    <w:rsid w:val="009367DD"/>
    <w:rsid w:val="009D6937"/>
    <w:rsid w:val="009F5B98"/>
    <w:rsid w:val="00A063C3"/>
    <w:rsid w:val="00A15332"/>
    <w:rsid w:val="00A27ADD"/>
    <w:rsid w:val="00A31804"/>
    <w:rsid w:val="00A341C1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03918"/>
    <w:rsid w:val="00D11D45"/>
    <w:rsid w:val="00D1755E"/>
    <w:rsid w:val="00D46391"/>
    <w:rsid w:val="00D5129C"/>
    <w:rsid w:val="00D8366F"/>
    <w:rsid w:val="00DB3AE9"/>
    <w:rsid w:val="00DB666F"/>
    <w:rsid w:val="00DF13C7"/>
    <w:rsid w:val="00EE185D"/>
    <w:rsid w:val="00EE4B2E"/>
    <w:rsid w:val="00F96378"/>
    <w:rsid w:val="00FA118F"/>
    <w:rsid w:val="00FB1FB8"/>
    <w:rsid w:val="00FF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60</TotalTime>
  <Pages>2</Pages>
  <Words>217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User</cp:lastModifiedBy>
  <cp:revision>16</cp:revision>
  <cp:lastPrinted>2015-08-19T01:38:00Z</cp:lastPrinted>
  <dcterms:created xsi:type="dcterms:W3CDTF">2015-08-21T01:17:00Z</dcterms:created>
  <dcterms:modified xsi:type="dcterms:W3CDTF">2015-11-24T14:25:00Z</dcterms:modified>
</cp:coreProperties>
</file>