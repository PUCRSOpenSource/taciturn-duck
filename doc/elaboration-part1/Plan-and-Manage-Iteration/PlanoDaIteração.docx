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Pr="004069BA" w:rsidRDefault="003A7579">
      <w:pPr>
        <w:pStyle w:val="Ttulo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</w:t>
      </w:r>
      <w:r w:rsidR="00865F08">
        <w:rPr>
          <w:lang w:val="pt-BR"/>
        </w:rPr>
        <w:t>2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  <w:r w:rsidR="00865F08">
        <w:rPr>
          <w:lang w:val="pt-BR"/>
        </w:rPr>
        <w:t>.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18/08/2015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34F77" w:rsidP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Casos de uso definidos.</w:t>
            </w:r>
          </w:p>
        </w:tc>
        <w:tc>
          <w:tcPr>
            <w:tcW w:w="1872" w:type="dxa"/>
          </w:tcPr>
          <w:p w:rsidR="00734F77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25/08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34F77" w:rsidP="003A7579">
            <w:pPr>
              <w:rPr>
                <w:lang w:val="pt-BR"/>
              </w:rPr>
            </w:pPr>
            <w:r w:rsidRPr="004069BA">
              <w:rPr>
                <w:lang w:val="pt-BR"/>
              </w:rPr>
              <w:t>Casos de teste.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01/09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734F77">
            <w:pPr>
              <w:rPr>
                <w:lang w:val="pt-BR"/>
              </w:rPr>
            </w:pPr>
            <w:r w:rsidRPr="004069BA">
              <w:rPr>
                <w:lang w:val="pt-BR"/>
              </w:rPr>
              <w:t>10/09/2015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0561FC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7C6BFB" w:rsidRPr="004069BA">
        <w:rPr>
          <w:lang w:val="pt-BR"/>
        </w:rPr>
        <w:t xml:space="preserve">asos </w:t>
      </w:r>
      <w:r w:rsidR="00F96378">
        <w:rPr>
          <w:lang w:val="pt-BR"/>
        </w:rPr>
        <w:t>de uso</w:t>
      </w:r>
      <w:r>
        <w:rPr>
          <w:lang w:val="pt-BR"/>
        </w:rPr>
        <w:t xml:space="preserve">s </w:t>
      </w:r>
      <w:r w:rsidR="00DF13C7">
        <w:rPr>
          <w:lang w:val="pt-BR"/>
        </w:rPr>
        <w:t>identificados</w:t>
      </w:r>
      <w:r w:rsidR="00B7002B" w:rsidRPr="004069BA">
        <w:rPr>
          <w:lang w:val="pt-BR"/>
        </w:rPr>
        <w:t>.</w:t>
      </w:r>
    </w:p>
    <w:p w:rsidR="00F9637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F96378">
        <w:rPr>
          <w:lang w:val="pt-BR"/>
        </w:rPr>
        <w:t xml:space="preserve">asos de teste </w:t>
      </w:r>
      <w:r w:rsidR="00DF13C7">
        <w:rPr>
          <w:lang w:val="pt-BR"/>
        </w:rPr>
        <w:t>identificados</w:t>
      </w:r>
      <w:r w:rsidR="00F96378">
        <w:rPr>
          <w:lang w:val="pt-BR"/>
        </w:rPr>
        <w:t>.</w:t>
      </w:r>
    </w:p>
    <w:p w:rsidR="00DF13C7" w:rsidRDefault="00DF13C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Riscos </w:t>
      </w:r>
      <w:r w:rsidR="00865F08">
        <w:rPr>
          <w:lang w:val="pt-BR"/>
        </w:rPr>
        <w:t>gerenciados.</w:t>
      </w:r>
    </w:p>
    <w:p w:rsid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Caso de uso 5,6 desenvolvido.</w:t>
      </w:r>
    </w:p>
    <w:p w:rsidR="00865F08" w:rsidRP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865F08">
        <w:rPr>
          <w:lang w:val="pt-BR"/>
        </w:rPr>
        <w:t>Arquitetura Iniciada.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Plano e gerencia da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5E72F5" w:rsidRDefault="00865F08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Identificar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a arquitetura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Desenvolver o incremento a solução(UC5,UC6)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Diego,Matheus,Matthias,Thomas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CA2651" w:rsidRDefault="00CA2651" w:rsidP="00865F08">
      <w:pPr>
        <w:pStyle w:val="InfoBlue"/>
        <w:rPr>
          <w:vanish w:val="0"/>
          <w:color w:val="auto"/>
          <w:sz w:val="24"/>
          <w:szCs w:val="24"/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Pr="00CA2651">
        <w:rPr>
          <w:vanish w:val="0"/>
          <w:color w:val="auto"/>
          <w:sz w:val="24"/>
          <w:szCs w:val="24"/>
          <w:lang w:val="pt-BR"/>
        </w:rPr>
        <w:t xml:space="preserve">Não se aplica </w:t>
      </w:r>
      <w:r w:rsidR="00865F08">
        <w:rPr>
          <w:vanish w:val="0"/>
          <w:color w:val="auto"/>
          <w:sz w:val="24"/>
          <w:szCs w:val="24"/>
          <w:lang w:val="pt-BR"/>
        </w:rPr>
        <w:t>a iteração</w:t>
      </w:r>
      <w:r w:rsidRPr="00CA2651">
        <w:rPr>
          <w:vanish w:val="0"/>
          <w:color w:val="auto"/>
          <w:sz w:val="24"/>
          <w:szCs w:val="24"/>
          <w:lang w:val="pt-BR"/>
        </w:rPr>
        <w:t>.</w:t>
      </w:r>
    </w:p>
    <w:p w:rsidR="00865F08" w:rsidRPr="00865F08" w:rsidRDefault="00865F08" w:rsidP="00865F08">
      <w:pPr>
        <w:pStyle w:val="Corpodetexto"/>
        <w:rPr>
          <w:lang w:val="pt-BR"/>
        </w:rPr>
      </w:pP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DF13C7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Todos os casos de uso identificados.</w:t>
      </w:r>
    </w:p>
    <w:p w:rsidR="00865F08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Todos os casos de teste identificados.</w:t>
      </w:r>
    </w:p>
    <w:p w:rsidR="00865F08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Caso de uso 5,6 especificado e iniciado a implementação.</w:t>
      </w:r>
    </w:p>
    <w:p w:rsidR="00865F08" w:rsidRPr="00865F08" w:rsidRDefault="00865F08" w:rsidP="00865F08">
      <w:pPr>
        <w:pStyle w:val="PargrafodaLista"/>
        <w:numPr>
          <w:ilvl w:val="0"/>
          <w:numId w:val="41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Base da arquitetura iniciada.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t xml:space="preserve">6.  </w:t>
      </w:r>
      <w:r w:rsidR="00865F08">
        <w:t>Resultados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  <w:r w:rsidR="00865F08">
              <w:rPr>
                <w:iCs/>
              </w:rPr>
              <w:t>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CA2651">
            <w:pPr>
              <w:spacing w:before="40" w:after="40"/>
              <w:rPr>
                <w:iCs/>
              </w:rPr>
            </w:pP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65F08" w:rsidP="00865F08">
            <w:pPr>
              <w:spacing w:before="40" w:after="40"/>
              <w:rPr>
                <w:iCs/>
              </w:rPr>
            </w:pPr>
            <w:r w:rsidRPr="00CA2651">
              <w:rPr>
                <w:iCs/>
              </w:rPr>
              <w:t>Diego</w:t>
            </w:r>
            <w:r>
              <w:rPr>
                <w:iCs/>
              </w:rPr>
              <w:t xml:space="preserve">, </w:t>
            </w:r>
            <w:r w:rsidR="00CA2651" w:rsidRPr="00CA2651">
              <w:rPr>
                <w:iCs/>
              </w:rPr>
              <w:t>Matheus, Matthias, Thomas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Dentro do planejado.</w:t>
            </w: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</w:t>
      </w:r>
      <w:r w:rsidR="00865F08">
        <w:t xml:space="preserve"> </w:t>
      </w:r>
      <w:r>
        <w:t>frente</w:t>
      </w:r>
      <w:r w:rsidR="00865F08">
        <w:t xml:space="preserve"> </w:t>
      </w:r>
      <w:r>
        <w:t>aos</w:t>
      </w:r>
      <w:r w:rsidR="00865F08">
        <w:t xml:space="preserve"> </w:t>
      </w:r>
      <w:r>
        <w:t>objetivos</w:t>
      </w:r>
    </w:p>
    <w:p w:rsidR="00CA2651" w:rsidRPr="00865F08" w:rsidRDefault="00CA2651" w:rsidP="00CA2651">
      <w:pPr>
        <w:pStyle w:val="InfoBluelistitem"/>
        <w:rPr>
          <w:color w:val="auto"/>
          <w:u w:val="single"/>
        </w:rPr>
      </w:pPr>
      <w:r w:rsidRPr="00CA2651">
        <w:rPr>
          <w:color w:val="auto"/>
        </w:rPr>
        <w:t>Completo</w:t>
      </w:r>
    </w:p>
    <w:p w:rsidR="00CA2651" w:rsidRPr="00C80088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CA2651" w:rsidRDefault="00CA2651" w:rsidP="00CA2651">
      <w:pPr>
        <w:pStyle w:val="InfoBluelistitem"/>
        <w:rPr>
          <w:color w:val="auto"/>
          <w:lang w:val="pt-BR"/>
        </w:rPr>
      </w:pPr>
      <w:r w:rsidRPr="00CA2651">
        <w:rPr>
          <w:color w:val="auto"/>
          <w:lang w:val="pt-BR"/>
        </w:rPr>
        <w:t>A lista de itens de trabalho não foi mexida em nenhum momento na iteração, e todos os itens foram feitos conforme o prevista com as devidas métricas do critério de aprovação da iteração.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criterios de </w:t>
      </w:r>
      <w:r>
        <w:rPr>
          <w:lang w:val="pt-BR"/>
        </w:rPr>
        <w:t>aceitação</w:t>
      </w:r>
      <w:bookmarkStart w:id="1" w:name="_GoBack"/>
      <w:bookmarkEnd w:id="1"/>
    </w:p>
    <w:p w:rsidR="00CA2651" w:rsidRPr="00CA2651" w:rsidRDefault="00CA2651" w:rsidP="00CA2651">
      <w:pPr>
        <w:pStyle w:val="InfoBluelistitem"/>
        <w:rPr>
          <w:color w:val="auto"/>
        </w:rPr>
      </w:pPr>
      <w:r w:rsidRPr="00CA2651">
        <w:rPr>
          <w:color w:val="auto"/>
          <w:lang w:val="pt-BR"/>
        </w:rPr>
        <w:t xml:space="preserve">Os requisitos iniciais foram definidos, os casos de uso foram definidos assim como os casos de teste, cumprindo a métrica de 60%, consentimento técnico aprovado e possíveis riscos identificados. Sendo assim os critérios de aprovação foram aprovados. 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66F" w:rsidRDefault="00DB666F">
      <w:r>
        <w:separator/>
      </w:r>
    </w:p>
  </w:endnote>
  <w:endnote w:type="continuationSeparator" w:id="1">
    <w:p w:rsidR="00DB666F" w:rsidRDefault="00DB6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11D45">
              <w:t>&lt;Company Name&gt;</w:t>
            </w:r>
          </w:fldSimple>
          <w:r>
            <w:t xml:space="preserve">, </w:t>
          </w:r>
          <w:r w:rsidR="002C3916">
            <w:fldChar w:fldCharType="begin"/>
          </w:r>
          <w:r>
            <w:instrText xml:space="preserve"> DATE \@ "yyyy" </w:instrText>
          </w:r>
          <w:r w:rsidR="002C3916">
            <w:fldChar w:fldCharType="separate"/>
          </w:r>
          <w:r w:rsidR="00865F08">
            <w:rPr>
              <w:noProof/>
            </w:rPr>
            <w:t>2015</w:t>
          </w:r>
          <w:r w:rsidR="002C391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2C391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C3916">
            <w:rPr>
              <w:rStyle w:val="Nmerodepgina"/>
            </w:rPr>
            <w:fldChar w:fldCharType="separate"/>
          </w:r>
          <w:r w:rsidR="00865F08">
            <w:rPr>
              <w:rStyle w:val="Nmerodepgina"/>
              <w:noProof/>
            </w:rPr>
            <w:t>1</w:t>
          </w:r>
          <w:r w:rsidR="002C391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865F08" w:rsidRPr="00865F08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66F" w:rsidRDefault="00DB666F">
      <w:r>
        <w:separator/>
      </w:r>
    </w:p>
  </w:footnote>
  <w:footnote w:type="continuationSeparator" w:id="1">
    <w:p w:rsidR="00DB666F" w:rsidRDefault="00DB6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2C3916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865F08">
          <w:r>
            <w:t>Plano da Iteração 2</w:t>
          </w:r>
        </w:p>
      </w:tc>
      <w:tc>
        <w:tcPr>
          <w:tcW w:w="3179" w:type="dxa"/>
        </w:tcPr>
        <w:p w:rsidR="00D1755E" w:rsidRDefault="00865F08" w:rsidP="00865F08">
          <w:r>
            <w:t>Data 14</w:t>
          </w:r>
          <w:r w:rsidR="00406472">
            <w:t>/0</w:t>
          </w:r>
          <w:r>
            <w:t>9</w:t>
          </w:r>
          <w:r w:rsidR="00406472">
            <w:t>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2C3916"/>
    <w:rsid w:val="003A7579"/>
    <w:rsid w:val="003C7438"/>
    <w:rsid w:val="003D20BC"/>
    <w:rsid w:val="00406472"/>
    <w:rsid w:val="004069BA"/>
    <w:rsid w:val="004D621B"/>
    <w:rsid w:val="004E307A"/>
    <w:rsid w:val="00540B5D"/>
    <w:rsid w:val="005E72F5"/>
    <w:rsid w:val="005F5C34"/>
    <w:rsid w:val="00612E0C"/>
    <w:rsid w:val="00676232"/>
    <w:rsid w:val="00702139"/>
    <w:rsid w:val="007160EB"/>
    <w:rsid w:val="00734F77"/>
    <w:rsid w:val="00751F8A"/>
    <w:rsid w:val="00766B33"/>
    <w:rsid w:val="007C6BFB"/>
    <w:rsid w:val="00865F08"/>
    <w:rsid w:val="008A39C8"/>
    <w:rsid w:val="008A4D87"/>
    <w:rsid w:val="009367DD"/>
    <w:rsid w:val="009D6937"/>
    <w:rsid w:val="00A063C3"/>
    <w:rsid w:val="00A15332"/>
    <w:rsid w:val="00A27ADD"/>
    <w:rsid w:val="00A31804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11D45"/>
    <w:rsid w:val="00D1755E"/>
    <w:rsid w:val="00D8366F"/>
    <w:rsid w:val="00DB3AE9"/>
    <w:rsid w:val="00DB666F"/>
    <w:rsid w:val="00DF13C7"/>
    <w:rsid w:val="00F96378"/>
    <w:rsid w:val="00FA118F"/>
    <w:rsid w:val="00FB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45</TotalTime>
  <Pages>2</Pages>
  <Words>297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User</cp:lastModifiedBy>
  <cp:revision>10</cp:revision>
  <cp:lastPrinted>2015-08-19T01:38:00Z</cp:lastPrinted>
  <dcterms:created xsi:type="dcterms:W3CDTF">2015-08-21T01:17:00Z</dcterms:created>
  <dcterms:modified xsi:type="dcterms:W3CDTF">2015-09-14T19:34:00Z</dcterms:modified>
</cp:coreProperties>
</file>