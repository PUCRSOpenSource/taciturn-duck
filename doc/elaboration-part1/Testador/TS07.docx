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3C256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D60C8F" w:rsidP="00BE4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 w:rsidR="00BE4A99">
              <w:rPr>
                <w:lang w:val="pt-BR"/>
              </w:rPr>
              <w:t>7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="00BE4A99">
              <w:rPr>
                <w:lang w:val="pt-BR"/>
              </w:rPr>
              <w:t xml:space="preserve">UC07 </w:t>
            </w:r>
            <w:r w:rsidRPr="00E35799">
              <w:rPr>
                <w:lang w:val="pt-BR"/>
              </w:rPr>
              <w:t xml:space="preserve"> </w:t>
            </w:r>
            <w:r w:rsidR="00BE4A99">
              <w:rPr>
                <w:lang w:val="pt-BR"/>
              </w:rPr>
              <w:t>Backup</w:t>
            </w:r>
            <w:r>
              <w:rPr>
                <w:lang w:val="pt-BR"/>
              </w:rPr>
              <w:t>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BE4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BE4A99">
              <w:rPr>
                <w:sz w:val="24"/>
                <w:szCs w:val="24"/>
                <w:lang w:val="pt-BR"/>
              </w:rPr>
              <w:t>7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BE4A99">
              <w:rPr>
                <w:sz w:val="24"/>
                <w:szCs w:val="24"/>
                <w:lang w:val="pt-BR"/>
              </w:rPr>
              <w:t>Backup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3C2560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BE4A99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</w:rPr>
              <w:t>O objetivo é realizar a operação de backup das configurações atual do sistema</w:t>
            </w:r>
          </w:p>
        </w:tc>
      </w:tr>
      <w:tr w:rsidR="00E303EF" w:rsidRPr="003C2560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E4A99" w:rsidRDefault="00BE4A99" w:rsidP="00BE4A99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Possuir conexão de internet ativa.</w:t>
            </w:r>
          </w:p>
          <w:p w:rsidR="00BE4A99" w:rsidRDefault="00BE4A99" w:rsidP="00BE4A9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caso de uso Login executado com sucesso.</w:t>
            </w:r>
          </w:p>
          <w:p w:rsidR="00E165F3" w:rsidRPr="008B3968" w:rsidRDefault="00BE4A99" w:rsidP="00BE4A99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</w:rPr>
              <w:t>Possuir usuário registrado no sistema</w:t>
            </w:r>
          </w:p>
        </w:tc>
      </w:tr>
      <w:tr w:rsidR="00BE4A99" w:rsidRPr="003C256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E4A99" w:rsidRPr="008B3968" w:rsidRDefault="00BE4A99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E4A99" w:rsidRDefault="00BE4A99" w:rsidP="006F598F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Criação da versão de backup com as configurações atuais do sistema.</w:t>
            </w:r>
          </w:p>
        </w:tc>
      </w:tr>
      <w:tr w:rsidR="00BE4A99" w:rsidRPr="003C2560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E4A99" w:rsidRPr="00490DFC" w:rsidRDefault="00BE4A99">
            <w:pPr>
              <w:pStyle w:val="bp"/>
              <w:spacing w:before="0" w:after="0"/>
            </w:pPr>
            <w:r w:rsidRPr="00490DFC">
              <w:t>Notes: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E4A99" w:rsidRPr="00490DFC" w:rsidRDefault="00BE4A99" w:rsidP="00D60C8F">
            <w:pPr>
              <w:pStyle w:val="bp"/>
              <w:ind w:left="-108"/>
              <w:rPr>
                <w:bCs/>
                <w:sz w:val="24"/>
                <w:lang w:val="pt-BR"/>
              </w:rPr>
            </w:pPr>
          </w:p>
        </w:tc>
      </w:tr>
      <w:tr w:rsidR="00BE4A99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E4A99" w:rsidRPr="00490DFC" w:rsidRDefault="00BE4A99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E4A99" w:rsidRPr="00490DFC" w:rsidRDefault="00BE4A99">
            <w:pPr>
              <w:pStyle w:val="bp"/>
              <w:rPr>
                <w:bCs/>
                <w:sz w:val="24"/>
              </w:rPr>
            </w:pPr>
          </w:p>
        </w:tc>
      </w:tr>
      <w:tr w:rsidR="00BE4A99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E4A99" w:rsidRPr="00490DFC" w:rsidRDefault="00BE4A99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E4A99" w:rsidRPr="00490DFC" w:rsidRDefault="00BE4A99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BE4A99" w:rsidRPr="00490DFC" w:rsidRDefault="00BE4A99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E4A99" w:rsidRPr="00490DFC" w:rsidRDefault="00BE4A9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E4A99" w:rsidRPr="00490DFC" w:rsidRDefault="00BE4A9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BE4A99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E4A99" w:rsidRPr="00490DFC" w:rsidRDefault="00BE4A9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E4A99" w:rsidRPr="00490DFC" w:rsidRDefault="00BE4A99" w:rsidP="00187B7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BE4A99" w:rsidRPr="00490DFC" w:rsidRDefault="00BE4A99" w:rsidP="003E62D8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BE4A99" w:rsidRPr="00490DFC" w:rsidRDefault="00BE4A99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BE4A99" w:rsidRPr="00490DFC" w:rsidRDefault="00BE4A99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BE4A99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E4A99" w:rsidRPr="00490DFC" w:rsidRDefault="00BE4A99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E4A99" w:rsidRPr="00490DFC" w:rsidRDefault="00BE4A99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BE4A99" w:rsidRPr="00490DFC" w:rsidRDefault="00BE4A99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BE4A99" w:rsidRPr="00490DFC" w:rsidRDefault="00BE4A99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BE4A99" w:rsidRPr="00490DFC" w:rsidRDefault="00BE4A99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13232" w:type="dxa"/>
        <w:tblLayout w:type="fixed"/>
        <w:tblLook w:val="01E0"/>
      </w:tblPr>
      <w:tblGrid>
        <w:gridCol w:w="2245"/>
        <w:gridCol w:w="2278"/>
        <w:gridCol w:w="2094"/>
        <w:gridCol w:w="2205"/>
        <w:gridCol w:w="2205"/>
        <w:gridCol w:w="2205"/>
      </w:tblGrid>
      <w:tr w:rsidR="00780A9A" w:rsidRPr="003C2560" w:rsidTr="003C2560">
        <w:trPr>
          <w:trHeight w:val="232"/>
        </w:trPr>
        <w:tc>
          <w:tcPr>
            <w:tcW w:w="13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Test Data Table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Nome da Disciplina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E165F3" w:rsidRPr="003E62D8" w:rsidRDefault="00E165F3" w:rsidP="00187B7D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CODCRED</w:t>
            </w:r>
          </w:p>
        </w:tc>
        <w:tc>
          <w:tcPr>
            <w:tcW w:w="2278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C2560" w:rsidTr="003C2560">
        <w:trPr>
          <w:trHeight w:val="250"/>
        </w:trPr>
        <w:tc>
          <w:tcPr>
            <w:tcW w:w="2245" w:type="dxa"/>
            <w:shd w:val="clear" w:color="auto" w:fill="E0E0E0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Numero de Creditos</w:t>
            </w:r>
          </w:p>
        </w:tc>
        <w:tc>
          <w:tcPr>
            <w:tcW w:w="2278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Pré requisitos</w:t>
            </w:r>
          </w:p>
        </w:tc>
        <w:tc>
          <w:tcPr>
            <w:tcW w:w="2278" w:type="dxa"/>
          </w:tcPr>
          <w:p w:rsidR="003C2560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934" w:rsidRDefault="00353934">
      <w:r>
        <w:separator/>
      </w:r>
    </w:p>
  </w:endnote>
  <w:endnote w:type="continuationSeparator" w:id="1">
    <w:p w:rsidR="00353934" w:rsidRDefault="00353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622D2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622D29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E4A99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E4A9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934" w:rsidRDefault="00353934">
      <w:r>
        <w:separator/>
      </w:r>
    </w:p>
  </w:footnote>
  <w:footnote w:type="continuationSeparator" w:id="1">
    <w:p w:rsidR="00353934" w:rsidRDefault="003539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622D29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D60C8F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D60C8F">
            <w:rPr>
              <w:lang w:val="pt-BR"/>
            </w:rPr>
            <w:t>6</w:t>
          </w:r>
          <w:r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–</w:t>
          </w:r>
          <w:r w:rsidR="00E35799" w:rsidRPr="00E35799">
            <w:rPr>
              <w:lang w:val="pt-BR"/>
            </w:rPr>
            <w:t xml:space="preserve"> </w:t>
          </w:r>
          <w:r w:rsidR="00187B7D">
            <w:rPr>
              <w:lang w:val="pt-BR"/>
            </w:rPr>
            <w:t xml:space="preserve">Cadastrar </w:t>
          </w:r>
          <w:r w:rsidR="00D60C8F">
            <w:rPr>
              <w:lang w:val="pt-BR"/>
            </w:rPr>
            <w:t>Matriz Curricular com sucesso.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358A"/>
    <w:rsid w:val="00127DBF"/>
    <w:rsid w:val="00154D6A"/>
    <w:rsid w:val="0015543B"/>
    <w:rsid w:val="00181694"/>
    <w:rsid w:val="0018240E"/>
    <w:rsid w:val="00187B7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7218"/>
    <w:rsid w:val="00317678"/>
    <w:rsid w:val="00331345"/>
    <w:rsid w:val="00353537"/>
    <w:rsid w:val="00353934"/>
    <w:rsid w:val="00362280"/>
    <w:rsid w:val="00374830"/>
    <w:rsid w:val="00382D26"/>
    <w:rsid w:val="003910B3"/>
    <w:rsid w:val="003A25C3"/>
    <w:rsid w:val="003C2560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22D29"/>
    <w:rsid w:val="00635CE7"/>
    <w:rsid w:val="00683635"/>
    <w:rsid w:val="006B5D41"/>
    <w:rsid w:val="006D4DE0"/>
    <w:rsid w:val="006F2B7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4A99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0C8F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ListLabel1">
    <w:name w:val="ListLabel 1"/>
    <w:qFormat/>
    <w:rsid w:val="00BE4A99"/>
    <w:rPr>
      <w:rFonts w:cs="Courier New"/>
    </w:rPr>
  </w:style>
  <w:style w:type="paragraph" w:customStyle="1" w:styleId="Standard">
    <w:name w:val="Standard"/>
    <w:qFormat/>
    <w:rsid w:val="00BE4A99"/>
    <w:pPr>
      <w:jc w:val="both"/>
      <w:textAlignment w:val="baseline"/>
    </w:pPr>
    <w:rPr>
      <w:color w:val="00000A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7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Thomás Vieira</cp:lastModifiedBy>
  <cp:revision>4</cp:revision>
  <cp:lastPrinted>2003-10-06T11:49:00Z</cp:lastPrinted>
  <dcterms:created xsi:type="dcterms:W3CDTF">2015-10-08T19:51:00Z</dcterms:created>
  <dcterms:modified xsi:type="dcterms:W3CDTF">2015-10-21T00:23:00Z</dcterms:modified>
</cp:coreProperties>
</file>