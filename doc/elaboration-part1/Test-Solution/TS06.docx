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187B7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D60C8F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6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Cadastrar Matriz Curricular com sucesso.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D60C8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D60C8F">
              <w:rPr>
                <w:sz w:val="24"/>
                <w:szCs w:val="24"/>
                <w:lang w:val="pt-BR"/>
              </w:rPr>
              <w:t>6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187B7D">
              <w:rPr>
                <w:sz w:val="24"/>
                <w:szCs w:val="24"/>
                <w:lang w:val="pt-BR"/>
              </w:rPr>
              <w:t xml:space="preserve">Cadastrar </w:t>
            </w:r>
            <w:r w:rsidR="00D60C8F">
              <w:rPr>
                <w:sz w:val="24"/>
                <w:szCs w:val="24"/>
                <w:lang w:val="pt-BR"/>
              </w:rPr>
              <w:t>Matriz curricular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187B7D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</w:t>
            </w:r>
            <w:r w:rsidR="00187B7D">
              <w:rPr>
                <w:sz w:val="24"/>
                <w:szCs w:val="24"/>
                <w:lang w:val="pt-BR"/>
              </w:rPr>
              <w:t>se o cadastramento d</w:t>
            </w:r>
            <w:r w:rsidR="00D60C8F">
              <w:rPr>
                <w:sz w:val="24"/>
                <w:szCs w:val="24"/>
                <w:lang w:val="pt-BR"/>
              </w:rPr>
              <w:t xml:space="preserve">a matriz curricular </w:t>
            </w:r>
            <w:r w:rsidR="00187B7D">
              <w:rPr>
                <w:sz w:val="24"/>
                <w:szCs w:val="24"/>
                <w:lang w:val="pt-BR"/>
              </w:rPr>
              <w:t>é efetuado.</w:t>
            </w:r>
          </w:p>
        </w:tc>
      </w:tr>
      <w:tr w:rsidR="00E303EF" w:rsidRPr="00187B7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65F3" w:rsidRPr="008B3968" w:rsidRDefault="00E165F3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</w:t>
            </w:r>
            <w:r w:rsidR="00187B7D">
              <w:rPr>
                <w:sz w:val="24"/>
                <w:szCs w:val="24"/>
                <w:lang w:val="pt-BR"/>
              </w:rPr>
              <w:t xml:space="preserve">com acesso de funcionário </w:t>
            </w:r>
            <w:r w:rsidR="00E35799">
              <w:rPr>
                <w:sz w:val="24"/>
                <w:szCs w:val="24"/>
                <w:lang w:val="pt-BR"/>
              </w:rPr>
              <w:t>autenticado.</w:t>
            </w:r>
          </w:p>
        </w:tc>
      </w:tr>
      <w:tr w:rsidR="00E303EF" w:rsidRPr="00187B7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60C8F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Matriz Curricular</w:t>
            </w:r>
            <w:r w:rsidR="00187B7D">
              <w:rPr>
                <w:sz w:val="24"/>
                <w:szCs w:val="24"/>
                <w:lang w:val="pt-BR"/>
              </w:rPr>
              <w:t xml:space="preserve"> cadastrada com sucesso.</w:t>
            </w:r>
          </w:p>
        </w:tc>
      </w:tr>
      <w:tr w:rsidR="00E303EF" w:rsidRPr="00187B7D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8B3968" w:rsidP="00D60C8F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 </w:t>
            </w:r>
            <w:r w:rsidR="00D60C8F" w:rsidRPr="00E35799">
              <w:rPr>
                <w:lang w:val="pt-BR"/>
              </w:rPr>
              <w:t>TS0</w:t>
            </w:r>
            <w:r w:rsidR="00D60C8F">
              <w:rPr>
                <w:lang w:val="pt-BR"/>
              </w:rPr>
              <w:t>6</w:t>
            </w:r>
            <w:r w:rsidR="00D60C8F" w:rsidRPr="00E35799">
              <w:rPr>
                <w:lang w:val="pt-BR"/>
              </w:rPr>
              <w:t xml:space="preserve"> </w:t>
            </w:r>
            <w:r w:rsidR="00D60C8F">
              <w:rPr>
                <w:lang w:val="pt-BR"/>
              </w:rPr>
              <w:t>–</w:t>
            </w:r>
            <w:r w:rsidR="00D60C8F" w:rsidRPr="00E35799">
              <w:rPr>
                <w:lang w:val="pt-BR"/>
              </w:rPr>
              <w:t xml:space="preserve"> </w:t>
            </w:r>
            <w:r w:rsidR="00D60C8F">
              <w:rPr>
                <w:lang w:val="pt-BR"/>
              </w:rPr>
              <w:t>Cadastrar Matriz Curricular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36681">
            <w:pPr>
              <w:pStyle w:val="bp"/>
              <w:rPr>
                <w:bCs/>
                <w:sz w:val="24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187B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490DFC" w:rsidP="00187B7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3E62D8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187B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187B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BF1367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187B7D" w:rsidRPr="00187B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87B7D" w:rsidRPr="00490DFC" w:rsidRDefault="00187B7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87B7D" w:rsidRDefault="00187B7D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187B7D" w:rsidRDefault="00187B7D" w:rsidP="00BF1367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187B7D" w:rsidRPr="00490DFC" w:rsidRDefault="00187B7D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187B7D" w:rsidRPr="00490DFC" w:rsidRDefault="00187B7D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187B7D" w:rsidRPr="00187B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87B7D" w:rsidRPr="00490DFC" w:rsidRDefault="00187B7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87B7D" w:rsidRDefault="00187B7D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187B7D" w:rsidRDefault="00187B7D" w:rsidP="00BF1367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187B7D" w:rsidRPr="00490DFC" w:rsidRDefault="00187B7D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187B7D" w:rsidRPr="00490DFC" w:rsidRDefault="00187B7D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Default="00780A9A" w:rsidP="00780A9A">
      <w:pPr>
        <w:pStyle w:val="bp"/>
        <w:spacing w:before="0" w:after="0"/>
        <w:rPr>
          <w:lang w:val="pt-BR"/>
        </w:rPr>
      </w:pPr>
    </w:p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/>
      </w:tblPr>
      <w:tblGrid>
        <w:gridCol w:w="2448"/>
        <w:gridCol w:w="2055"/>
        <w:gridCol w:w="2085"/>
        <w:gridCol w:w="2196"/>
        <w:gridCol w:w="2196"/>
        <w:gridCol w:w="2196"/>
      </w:tblGrid>
      <w:tr w:rsidR="00780A9A" w:rsidRPr="00187B7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Test Data Table</w:t>
            </w:r>
          </w:p>
        </w:tc>
      </w:tr>
      <w:tr w:rsidR="00780A9A" w:rsidRPr="00187B7D" w:rsidTr="00187B7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187B7D" w:rsidTr="00187B7D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55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</w:tcPr>
          <w:p w:rsidR="00E165F3" w:rsidRPr="003E62D8" w:rsidRDefault="00E165F3" w:rsidP="00187B7D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187B7D" w:rsidTr="00187B7D">
        <w:tc>
          <w:tcPr>
            <w:tcW w:w="2448" w:type="dxa"/>
            <w:shd w:val="clear" w:color="auto" w:fill="E0E0E0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5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8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187B7D" w:rsidTr="00187B7D">
        <w:tc>
          <w:tcPr>
            <w:tcW w:w="2448" w:type="dxa"/>
            <w:shd w:val="clear" w:color="auto" w:fill="E0E0E0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55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85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187B7D" w:rsidTr="00187B7D">
        <w:tc>
          <w:tcPr>
            <w:tcW w:w="2448" w:type="dxa"/>
            <w:shd w:val="clear" w:color="auto" w:fill="E0E0E0"/>
          </w:tcPr>
          <w:p w:rsidR="00187B7D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5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8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187B7D" w:rsidTr="00187B7D">
        <w:tc>
          <w:tcPr>
            <w:tcW w:w="2448" w:type="dxa"/>
            <w:shd w:val="clear" w:color="auto" w:fill="E0E0E0"/>
          </w:tcPr>
          <w:p w:rsidR="00187B7D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5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8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3E62D8" w:rsidRDefault="00780A9A" w:rsidP="00780A9A">
      <w:pPr>
        <w:pStyle w:val="bp"/>
        <w:spacing w:before="0" w:after="0"/>
        <w:rPr>
          <w:lang w:val="pt-BR"/>
        </w:rPr>
      </w:pPr>
    </w:p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58A" w:rsidRDefault="0012358A">
      <w:r>
        <w:separator/>
      </w:r>
    </w:p>
  </w:endnote>
  <w:endnote w:type="continuationSeparator" w:id="1">
    <w:p w:rsidR="0012358A" w:rsidRDefault="00123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A10D9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A10D96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60C8F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60C8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58A" w:rsidRDefault="0012358A">
      <w:r>
        <w:separator/>
      </w:r>
    </w:p>
  </w:footnote>
  <w:footnote w:type="continuationSeparator" w:id="1">
    <w:p w:rsidR="0012358A" w:rsidRDefault="001235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10D96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D60C8F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D60C8F">
            <w:rPr>
              <w:lang w:val="pt-BR"/>
            </w:rPr>
            <w:t>6</w:t>
          </w:r>
          <w:r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–</w:t>
          </w:r>
          <w:r w:rsidR="00E35799" w:rsidRPr="00E35799">
            <w:rPr>
              <w:lang w:val="pt-BR"/>
            </w:rPr>
            <w:t xml:space="preserve"> </w:t>
          </w:r>
          <w:r w:rsidR="00187B7D">
            <w:rPr>
              <w:lang w:val="pt-BR"/>
            </w:rPr>
            <w:t xml:space="preserve">Cadastrar </w:t>
          </w:r>
          <w:r w:rsidR="00D60C8F">
            <w:rPr>
              <w:lang w:val="pt-BR"/>
            </w:rPr>
            <w:t>Matriz Curricular com sucesso.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358A"/>
    <w:rsid w:val="00127DBF"/>
    <w:rsid w:val="00154D6A"/>
    <w:rsid w:val="0015543B"/>
    <w:rsid w:val="00181694"/>
    <w:rsid w:val="0018240E"/>
    <w:rsid w:val="00187B7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0C8F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85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User</cp:lastModifiedBy>
  <cp:revision>2</cp:revision>
  <cp:lastPrinted>2003-10-06T11:49:00Z</cp:lastPrinted>
  <dcterms:created xsi:type="dcterms:W3CDTF">2015-10-08T19:51:00Z</dcterms:created>
  <dcterms:modified xsi:type="dcterms:W3CDTF">2015-10-08T19:51:00Z</dcterms:modified>
</cp:coreProperties>
</file>